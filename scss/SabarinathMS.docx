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248C" w14:textId="751F7578" w:rsidR="00F41BEE" w:rsidRPr="00362048" w:rsidRDefault="00362048" w:rsidP="00362048">
      <w:pPr>
        <w:pStyle w:val="Title"/>
        <w:jc w:val="center"/>
        <w:rPr>
          <w:rFonts w:ascii="Times New Roman" w:hAnsi="Times New Roman" w:cs="Times New Roman"/>
          <w:sz w:val="40"/>
          <w:szCs w:val="40"/>
        </w:rPr>
      </w:pPr>
      <w:r w:rsidRPr="00362048">
        <w:rPr>
          <w:rFonts w:ascii="Times New Roman" w:hAnsi="Times New Roman" w:cs="Times New Roman"/>
          <w:sz w:val="40"/>
          <w:szCs w:val="40"/>
        </w:rPr>
        <w:t xml:space="preserve">Sabarinath </w:t>
      </w:r>
      <w:r w:rsidR="00B56178">
        <w:rPr>
          <w:rFonts w:ascii="Times New Roman" w:hAnsi="Times New Roman" w:cs="Times New Roman"/>
          <w:sz w:val="40"/>
          <w:szCs w:val="40"/>
        </w:rPr>
        <w:t xml:space="preserve">(Sab) </w:t>
      </w:r>
      <w:r w:rsidRPr="00362048">
        <w:rPr>
          <w:rFonts w:ascii="Times New Roman" w:hAnsi="Times New Roman" w:cs="Times New Roman"/>
          <w:sz w:val="40"/>
          <w:szCs w:val="40"/>
        </w:rPr>
        <w:t>MS</w:t>
      </w:r>
    </w:p>
    <w:p w14:paraId="552F6C80" w14:textId="62910AD0" w:rsidR="00C073F7" w:rsidRPr="003E0B1D" w:rsidRDefault="00362048" w:rsidP="003E0B1D">
      <w:pPr>
        <w:pStyle w:val="Heading1"/>
        <w:jc w:val="center"/>
        <w:rPr>
          <w:rFonts w:ascii="Times New Roman" w:hAnsi="Times New Roman" w:cs="Times New Roman"/>
          <w:b w:val="0"/>
          <w:bCs/>
          <w:szCs w:val="24"/>
        </w:rPr>
      </w:pPr>
      <w:r w:rsidRPr="00362048">
        <w:rPr>
          <w:rFonts w:ascii="Times New Roman" w:hAnsi="Times New Roman" w:cs="Times New Roman"/>
          <w:b w:val="0"/>
          <w:bCs/>
          <w:szCs w:val="24"/>
        </w:rPr>
        <w:t>Bedford, UK</w:t>
      </w:r>
      <w:r w:rsidR="00F41BEE" w:rsidRPr="00362048">
        <w:rPr>
          <w:rFonts w:ascii="Times New Roman" w:hAnsi="Times New Roman" w:cs="Times New Roman"/>
          <w:b w:val="0"/>
          <w:bCs/>
          <w:szCs w:val="24"/>
        </w:rPr>
        <w:t xml:space="preserve"> | </w:t>
      </w:r>
      <w:r w:rsidRPr="00362048">
        <w:rPr>
          <w:rFonts w:ascii="Times New Roman" w:hAnsi="Times New Roman" w:cs="Times New Roman"/>
          <w:b w:val="0"/>
          <w:bCs/>
          <w:szCs w:val="24"/>
        </w:rPr>
        <w:t xml:space="preserve">+44 </w:t>
      </w:r>
      <w:r w:rsidRPr="00B56178">
        <w:rPr>
          <w:rFonts w:ascii="Times New Roman" w:hAnsi="Times New Roman" w:cs="Times New Roman"/>
          <w:b w:val="0"/>
          <w:bCs/>
          <w:szCs w:val="24"/>
        </w:rPr>
        <w:t>7824070761</w:t>
      </w:r>
      <w:r w:rsidR="00F41BEE" w:rsidRPr="00B56178">
        <w:rPr>
          <w:rFonts w:ascii="Times New Roman" w:hAnsi="Times New Roman" w:cs="Times New Roman"/>
          <w:b w:val="0"/>
          <w:bCs/>
          <w:szCs w:val="24"/>
        </w:rPr>
        <w:t xml:space="preserve"> | </w:t>
      </w:r>
      <w:hyperlink r:id="rId11" w:history="1">
        <w:r w:rsidRPr="00B56178">
          <w:rPr>
            <w:rStyle w:val="Hyperlink"/>
            <w:rFonts w:ascii="Times New Roman" w:hAnsi="Times New Roman" w:cs="Times New Roman"/>
            <w:b w:val="0"/>
            <w:bCs/>
            <w:color w:val="000000" w:themeColor="text1"/>
            <w:szCs w:val="24"/>
          </w:rPr>
          <w:t>sabari.nair.93@gma</w:t>
        </w:r>
        <w:r w:rsidRPr="00B56178">
          <w:rPr>
            <w:rStyle w:val="Hyperlink"/>
            <w:rFonts w:ascii="Times New Roman" w:hAnsi="Times New Roman" w:cs="Times New Roman"/>
            <w:b w:val="0"/>
            <w:bCs/>
            <w:color w:val="000000" w:themeColor="text1"/>
            <w:szCs w:val="24"/>
          </w:rPr>
          <w:t>i</w:t>
        </w:r>
        <w:r w:rsidRPr="00B56178">
          <w:rPr>
            <w:rStyle w:val="Hyperlink"/>
            <w:rFonts w:ascii="Times New Roman" w:hAnsi="Times New Roman" w:cs="Times New Roman"/>
            <w:b w:val="0"/>
            <w:bCs/>
            <w:color w:val="000000" w:themeColor="text1"/>
            <w:szCs w:val="24"/>
          </w:rPr>
          <w:t>l.com</w:t>
        </w:r>
      </w:hyperlink>
      <w:r w:rsidRPr="00362048">
        <w:rPr>
          <w:rFonts w:ascii="Times New Roman" w:hAnsi="Times New Roman" w:cs="Times New Roman"/>
          <w:b w:val="0"/>
          <w:bCs/>
          <w:szCs w:val="24"/>
        </w:rPr>
        <w:t xml:space="preserve"> | </w:t>
      </w:r>
      <w:hyperlink r:id="rId12" w:history="1">
        <w:r w:rsidRPr="00362048">
          <w:rPr>
            <w:rStyle w:val="Hyperlink"/>
            <w:rFonts w:ascii="Times New Roman" w:hAnsi="Times New Roman" w:cs="Times New Roman"/>
            <w:b w:val="0"/>
            <w:bCs/>
            <w:color w:val="000000" w:themeColor="text1"/>
            <w:szCs w:val="24"/>
          </w:rPr>
          <w:t>https://www.linkedin.com/in/sabarinath-ms/</w:t>
        </w:r>
      </w:hyperlink>
      <w:r w:rsidR="003E0B1D">
        <w:rPr>
          <w:rFonts w:ascii="Times New Roman" w:hAnsi="Times New Roman" w:cs="Times New Roman"/>
          <w:b w:val="0"/>
          <w:bCs/>
          <w:szCs w:val="24"/>
        </w:rPr>
        <w:t xml:space="preserve"> | </w:t>
      </w:r>
      <w:hyperlink r:id="rId13" w:history="1">
        <w:r w:rsidR="003E0B1D" w:rsidRPr="00726E5D">
          <w:rPr>
            <w:rStyle w:val="Hyperlink"/>
            <w:rFonts w:ascii="Times New Roman" w:hAnsi="Times New Roman" w:cs="Times New Roman"/>
            <w:b w:val="0"/>
            <w:bCs/>
            <w:szCs w:val="24"/>
          </w:rPr>
          <w:t>https://ph</w:t>
        </w:r>
        <w:r w:rsidR="003E0B1D" w:rsidRPr="00726E5D">
          <w:rPr>
            <w:rStyle w:val="Hyperlink"/>
            <w:rFonts w:ascii="Times New Roman" w:hAnsi="Times New Roman" w:cs="Times New Roman"/>
            <w:b w:val="0"/>
            <w:bCs/>
            <w:szCs w:val="24"/>
          </w:rPr>
          <w:t>e</w:t>
        </w:r>
        <w:r w:rsidR="003E0B1D" w:rsidRPr="00726E5D">
          <w:rPr>
            <w:rStyle w:val="Hyperlink"/>
            <w:rFonts w:ascii="Times New Roman" w:hAnsi="Times New Roman" w:cs="Times New Roman"/>
            <w:b w:val="0"/>
            <w:bCs/>
            <w:szCs w:val="24"/>
          </w:rPr>
          <w:t>onixdev.github.io/</w:t>
        </w:r>
      </w:hyperlink>
      <w:r w:rsidR="003E0B1D">
        <w:rPr>
          <w:rFonts w:ascii="Times New Roman" w:hAnsi="Times New Roman" w:cs="Times New Roman"/>
          <w:b w:val="0"/>
          <w:bCs/>
          <w:szCs w:val="24"/>
        </w:rPr>
        <w:t xml:space="preserve"> </w:t>
      </w:r>
    </w:p>
    <w:p w14:paraId="59A3ABFF" w14:textId="77777777" w:rsidR="00F41BEE" w:rsidRPr="00362048" w:rsidRDefault="00000000" w:rsidP="006E0605">
      <w:pPr>
        <w:pStyle w:val="Heading1"/>
        <w:rPr>
          <w:rFonts w:ascii="Times New Roman" w:hAnsi="Times New Roman" w:cs="Times New Roman"/>
        </w:rPr>
      </w:pPr>
      <w:sdt>
        <w:sdtPr>
          <w:rPr>
            <w:rFonts w:ascii="Times New Roman" w:hAnsi="Times New Roman" w:cs="Times New Roman"/>
          </w:rPr>
          <w:id w:val="-736782104"/>
          <w:placeholder>
            <w:docPart w:val="33ABC6304B3C4F36A57B313AC717EC53"/>
          </w:placeholder>
          <w:temporary/>
          <w:showingPlcHdr/>
          <w15:appearance w15:val="hidden"/>
        </w:sdtPr>
        <w:sdtContent>
          <w:r w:rsidR="00F41BEE" w:rsidRPr="00362048">
            <w:rPr>
              <w:rFonts w:ascii="Times New Roman" w:hAnsi="Times New Roman" w:cs="Times New Roman"/>
            </w:rPr>
            <w:t>Objective</w:t>
          </w:r>
        </w:sdtContent>
      </w:sdt>
    </w:p>
    <w:p w14:paraId="770A35B1" w14:textId="77777777" w:rsidR="00003455" w:rsidRPr="00362048" w:rsidRDefault="00003455" w:rsidP="00003455">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0A744EF7" wp14:editId="2B060D35">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BC9693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0BB3AA9" w14:textId="2150047C" w:rsidR="00003455" w:rsidRDefault="00362048" w:rsidP="009E3475">
      <w:pPr>
        <w:rPr>
          <w:rFonts w:ascii="Times New Roman" w:hAnsi="Times New Roman" w:cs="Times New Roman"/>
        </w:rPr>
      </w:pPr>
      <w:r w:rsidRPr="00362048">
        <w:rPr>
          <w:rFonts w:ascii="Times New Roman" w:hAnsi="Times New Roman" w:cs="Times New Roman"/>
        </w:rPr>
        <w:t>Knowledgeable Data Scientist with experience delivering in fast-paced, agile environments. Plans and prioritizes proactively to achieve project objectives within deadlines. Collaborative team player with excellent problem-solving logic for increased progress towards improvement goals.</w:t>
      </w:r>
    </w:p>
    <w:p w14:paraId="5632E9D3" w14:textId="77777777" w:rsidR="00C073F7" w:rsidRDefault="00C073F7" w:rsidP="009E3475">
      <w:pPr>
        <w:rPr>
          <w:rFonts w:ascii="Times New Roman" w:hAnsi="Times New Roman" w:cs="Times New Roman"/>
        </w:rPr>
      </w:pPr>
    </w:p>
    <w:p w14:paraId="6D8E83F7" w14:textId="77777777" w:rsidR="00362048" w:rsidRPr="00362048" w:rsidRDefault="00362048" w:rsidP="00362048">
      <w:pPr>
        <w:pStyle w:val="Heading1"/>
        <w:rPr>
          <w:rFonts w:ascii="Times New Roman" w:hAnsi="Times New Roman" w:cs="Times New Roman"/>
        </w:rPr>
      </w:pPr>
      <w:sdt>
        <w:sdtPr>
          <w:rPr>
            <w:rFonts w:ascii="Times New Roman" w:hAnsi="Times New Roman" w:cs="Times New Roman"/>
          </w:rPr>
          <w:id w:val="1513793667"/>
          <w:placeholder>
            <w:docPart w:val="57215CD4EA734A568F17438EE80E9F59"/>
          </w:placeholder>
          <w:temporary/>
          <w:showingPlcHdr/>
          <w15:appearance w15:val="hidden"/>
        </w:sdtPr>
        <w:sdtContent>
          <w:r w:rsidRPr="00362048">
            <w:rPr>
              <w:rFonts w:ascii="Times New Roman" w:hAnsi="Times New Roman" w:cs="Times New Roman"/>
            </w:rPr>
            <w:t>Education</w:t>
          </w:r>
        </w:sdtContent>
      </w:sdt>
    </w:p>
    <w:p w14:paraId="0F698B47" w14:textId="77777777" w:rsidR="00362048" w:rsidRPr="00362048" w:rsidRDefault="00362048" w:rsidP="00362048">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2146F765" wp14:editId="3A8D9AD6">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FECB2C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F10CFAC" w14:textId="611D6A33" w:rsidR="00362048" w:rsidRPr="00362048" w:rsidRDefault="00362048" w:rsidP="00362048">
      <w:pPr>
        <w:pStyle w:val="Heading2"/>
        <w:rPr>
          <w:rFonts w:ascii="Times New Roman" w:hAnsi="Times New Roman" w:cs="Times New Roman"/>
        </w:rPr>
      </w:pPr>
      <w:r>
        <w:rPr>
          <w:rFonts w:ascii="Times New Roman" w:hAnsi="Times New Roman" w:cs="Times New Roman"/>
        </w:rPr>
        <w:t>M</w:t>
      </w:r>
      <w:r w:rsidR="00B56178">
        <w:rPr>
          <w:rFonts w:ascii="Times New Roman" w:hAnsi="Times New Roman" w:cs="Times New Roman"/>
        </w:rPr>
        <w:t>S</w:t>
      </w:r>
      <w:r>
        <w:rPr>
          <w:rFonts w:ascii="Times New Roman" w:hAnsi="Times New Roman" w:cs="Times New Roman"/>
        </w:rPr>
        <w:t xml:space="preserve"> in Data Science and AI</w:t>
      </w:r>
      <w:r w:rsidR="00B56178">
        <w:rPr>
          <w:rFonts w:ascii="Times New Roman" w:hAnsi="Times New Roman" w:cs="Times New Roman"/>
        </w:rPr>
        <w:t xml:space="preserve"> | </w:t>
      </w:r>
      <w:r w:rsidR="00B56178">
        <w:rPr>
          <w:rFonts w:ascii="Times New Roman" w:hAnsi="Times New Roman" w:cs="Times New Roman"/>
        </w:rPr>
        <w:t>University of Liverpool</w:t>
      </w:r>
      <w:r w:rsidRPr="00362048">
        <w:rPr>
          <w:rFonts w:ascii="Times New Roman" w:hAnsi="Times New Roman" w:cs="Times New Roman"/>
        </w:rPr>
        <w:tab/>
      </w:r>
      <w:r w:rsidR="00B56178">
        <w:rPr>
          <w:rFonts w:ascii="Times New Roman" w:hAnsi="Times New Roman" w:cs="Times New Roman"/>
        </w:rPr>
        <w:t xml:space="preserve">September </w:t>
      </w:r>
      <w:r>
        <w:rPr>
          <w:rFonts w:ascii="Times New Roman" w:hAnsi="Times New Roman" w:cs="Times New Roman"/>
        </w:rPr>
        <w:t>2021</w:t>
      </w:r>
      <w:r w:rsidR="00B56178">
        <w:rPr>
          <w:rFonts w:ascii="Times New Roman" w:hAnsi="Times New Roman" w:cs="Times New Roman"/>
        </w:rPr>
        <w:t xml:space="preserve"> </w:t>
      </w:r>
      <w:r>
        <w:rPr>
          <w:rFonts w:ascii="Times New Roman" w:hAnsi="Times New Roman" w:cs="Times New Roman"/>
        </w:rPr>
        <w:t>-</w:t>
      </w:r>
      <w:r w:rsidR="00B56178">
        <w:rPr>
          <w:rFonts w:ascii="Times New Roman" w:hAnsi="Times New Roman" w:cs="Times New Roman"/>
        </w:rPr>
        <w:t xml:space="preserve"> September </w:t>
      </w:r>
      <w:r>
        <w:rPr>
          <w:rFonts w:ascii="Times New Roman" w:hAnsi="Times New Roman" w:cs="Times New Roman"/>
        </w:rPr>
        <w:t>2022</w:t>
      </w:r>
    </w:p>
    <w:p w14:paraId="22FBF21F" w14:textId="577068C9" w:rsidR="00362048" w:rsidRDefault="00362048" w:rsidP="00362048">
      <w:pPr>
        <w:rPr>
          <w:rFonts w:ascii="Times New Roman" w:hAnsi="Times New Roman" w:cs="Times New Roman"/>
        </w:rPr>
      </w:pPr>
      <w:r w:rsidRPr="00F21A93">
        <w:rPr>
          <w:rFonts w:ascii="Times New Roman" w:hAnsi="Times New Roman" w:cs="Times New Roman"/>
          <w:b/>
          <w:bCs/>
        </w:rPr>
        <w:t>Skills Learned:</w:t>
      </w:r>
      <w:r>
        <w:rPr>
          <w:rFonts w:ascii="Times New Roman" w:hAnsi="Times New Roman" w:cs="Times New Roman"/>
        </w:rPr>
        <w:t xml:space="preserve"> </w:t>
      </w:r>
      <w:r w:rsidR="000F045B">
        <w:rPr>
          <w:rFonts w:ascii="Times New Roman" w:hAnsi="Times New Roman" w:cs="Times New Roman"/>
        </w:rPr>
        <w:t xml:space="preserve">Statistics, Machine Learning, Data mining and visualization, Reinforcement Learning, </w:t>
      </w:r>
      <w:r w:rsidR="00B56178">
        <w:rPr>
          <w:rFonts w:ascii="Times New Roman" w:hAnsi="Times New Roman" w:cs="Times New Roman"/>
        </w:rPr>
        <w:t>Applied AI, Databases, Research methods in Computer Science</w:t>
      </w:r>
    </w:p>
    <w:p w14:paraId="3242B7D9" w14:textId="77777777" w:rsidR="00C073F7" w:rsidRPr="00362048" w:rsidRDefault="00C073F7" w:rsidP="00362048">
      <w:pPr>
        <w:rPr>
          <w:rFonts w:ascii="Times New Roman" w:hAnsi="Times New Roman" w:cs="Times New Roman"/>
        </w:rPr>
      </w:pPr>
    </w:p>
    <w:p w14:paraId="09C659B0" w14:textId="77777777" w:rsidR="00F41BEE" w:rsidRPr="00362048" w:rsidRDefault="00000000" w:rsidP="006E0605">
      <w:pPr>
        <w:pStyle w:val="Heading1"/>
        <w:rPr>
          <w:rFonts w:ascii="Times New Roman" w:hAnsi="Times New Roman" w:cs="Times New Roman"/>
        </w:rPr>
      </w:pPr>
      <w:sdt>
        <w:sdtPr>
          <w:rPr>
            <w:rFonts w:ascii="Times New Roman" w:hAnsi="Times New Roman" w:cs="Times New Roman"/>
          </w:rPr>
          <w:id w:val="1494989950"/>
          <w:placeholder>
            <w:docPart w:val="72B980AE412F44F5B04EB97569BFFF4F"/>
          </w:placeholder>
          <w:temporary/>
          <w:showingPlcHdr/>
          <w15:appearance w15:val="hidden"/>
        </w:sdtPr>
        <w:sdtContent>
          <w:r w:rsidR="00F41BEE" w:rsidRPr="00362048">
            <w:rPr>
              <w:rFonts w:ascii="Times New Roman" w:hAnsi="Times New Roman" w:cs="Times New Roman"/>
            </w:rPr>
            <w:t>Experience</w:t>
          </w:r>
        </w:sdtContent>
      </w:sdt>
    </w:p>
    <w:p w14:paraId="196B64D2" w14:textId="77777777" w:rsidR="00003455" w:rsidRPr="00362048" w:rsidRDefault="00003455" w:rsidP="00003455">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22357BEE" wp14:editId="78E00C7C">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77DEA6E"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48078263" w14:textId="1C293178" w:rsidR="00F41BEE" w:rsidRPr="00362048" w:rsidRDefault="00B56178" w:rsidP="006E0605">
      <w:pPr>
        <w:pStyle w:val="Heading2"/>
        <w:rPr>
          <w:rFonts w:ascii="Times New Roman" w:hAnsi="Times New Roman" w:cs="Times New Roman"/>
        </w:rPr>
      </w:pPr>
      <w:r>
        <w:rPr>
          <w:rFonts w:ascii="Times New Roman" w:hAnsi="Times New Roman" w:cs="Times New Roman"/>
        </w:rPr>
        <w:t>Machine Learning Engineer | Omdena</w:t>
      </w:r>
      <w:r w:rsidR="00003455" w:rsidRPr="00362048">
        <w:rPr>
          <w:rFonts w:ascii="Times New Roman" w:hAnsi="Times New Roman" w:cs="Times New Roman"/>
        </w:rPr>
        <w:tab/>
      </w:r>
      <w:r>
        <w:rPr>
          <w:rFonts w:ascii="Times New Roman" w:hAnsi="Times New Roman" w:cs="Times New Roman"/>
        </w:rPr>
        <w:t>December 2022 – April 2023</w:t>
      </w:r>
    </w:p>
    <w:p w14:paraId="6321EF59" w14:textId="19C6C954" w:rsidR="00F41BEE" w:rsidRDefault="00437A88" w:rsidP="00437A88">
      <w:pPr>
        <w:pStyle w:val="ListBullet"/>
        <w:numPr>
          <w:ilvl w:val="0"/>
          <w:numId w:val="21"/>
        </w:numPr>
        <w:rPr>
          <w:rFonts w:ascii="Times New Roman" w:hAnsi="Times New Roman" w:cs="Times New Roman"/>
        </w:rPr>
      </w:pPr>
      <w:r w:rsidRPr="00437A88">
        <w:rPr>
          <w:rFonts w:ascii="Times New Roman" w:hAnsi="Times New Roman" w:cs="Times New Roman"/>
        </w:rPr>
        <w:t>Developed time-series predictive system to mitigate flood</w:t>
      </w:r>
      <w:r w:rsidRPr="00437A88">
        <w:rPr>
          <w:rFonts w:ascii="Times New Roman" w:hAnsi="Times New Roman" w:cs="Times New Roman"/>
        </w:rPr>
        <w:t xml:space="preserve"> </w:t>
      </w:r>
      <w:r w:rsidRPr="00437A88">
        <w:rPr>
          <w:rFonts w:ascii="Times New Roman" w:hAnsi="Times New Roman" w:cs="Times New Roman"/>
        </w:rPr>
        <w:t xml:space="preserve">risks in Belgrade by leveraging historical </w:t>
      </w:r>
      <w:r w:rsidRPr="00437A88">
        <w:rPr>
          <w:rFonts w:ascii="Times New Roman" w:hAnsi="Times New Roman" w:cs="Times New Roman"/>
        </w:rPr>
        <w:t>w</w:t>
      </w:r>
      <w:r w:rsidRPr="00437A88">
        <w:rPr>
          <w:rFonts w:ascii="Times New Roman" w:hAnsi="Times New Roman" w:cs="Times New Roman"/>
        </w:rPr>
        <w:t>eather and</w:t>
      </w:r>
      <w:r w:rsidRPr="00437A88">
        <w:rPr>
          <w:rFonts w:ascii="Times New Roman" w:hAnsi="Times New Roman" w:cs="Times New Roman"/>
        </w:rPr>
        <w:t xml:space="preserve"> </w:t>
      </w:r>
      <w:r w:rsidRPr="00437A88">
        <w:rPr>
          <w:rFonts w:ascii="Times New Roman" w:hAnsi="Times New Roman" w:cs="Times New Roman"/>
        </w:rPr>
        <w:t>hydrological data, resulting in 30% reduction in flood-related</w:t>
      </w:r>
      <w:r>
        <w:rPr>
          <w:rFonts w:ascii="Times New Roman" w:hAnsi="Times New Roman" w:cs="Times New Roman"/>
        </w:rPr>
        <w:t xml:space="preserve"> </w:t>
      </w:r>
      <w:r w:rsidRPr="00437A88">
        <w:rPr>
          <w:rFonts w:ascii="Times New Roman" w:hAnsi="Times New Roman" w:cs="Times New Roman"/>
        </w:rPr>
        <w:t>damages and enhanced disaster preparedness.</w:t>
      </w:r>
    </w:p>
    <w:p w14:paraId="0F545330" w14:textId="3E8DEA37" w:rsidR="00003455" w:rsidRDefault="00437A88" w:rsidP="00437A88">
      <w:pPr>
        <w:pStyle w:val="ListBullet"/>
        <w:numPr>
          <w:ilvl w:val="0"/>
          <w:numId w:val="21"/>
        </w:numPr>
        <w:rPr>
          <w:rFonts w:ascii="Times New Roman" w:hAnsi="Times New Roman" w:cs="Times New Roman"/>
        </w:rPr>
      </w:pPr>
      <w:r w:rsidRPr="00437A88">
        <w:rPr>
          <w:rFonts w:ascii="Times New Roman" w:hAnsi="Times New Roman" w:cs="Times New Roman"/>
        </w:rPr>
        <w:t>Developed time-series predictive system to mitigate flood</w:t>
      </w:r>
      <w:r w:rsidRPr="00437A88">
        <w:rPr>
          <w:rFonts w:ascii="Times New Roman" w:hAnsi="Times New Roman" w:cs="Times New Roman"/>
        </w:rPr>
        <w:t xml:space="preserve"> </w:t>
      </w:r>
      <w:r w:rsidRPr="00437A88">
        <w:rPr>
          <w:rFonts w:ascii="Times New Roman" w:hAnsi="Times New Roman" w:cs="Times New Roman"/>
        </w:rPr>
        <w:t>risks in Belgrade by leveraging historical weather and</w:t>
      </w:r>
      <w:r w:rsidRPr="00437A88">
        <w:rPr>
          <w:rFonts w:ascii="Times New Roman" w:hAnsi="Times New Roman" w:cs="Times New Roman"/>
        </w:rPr>
        <w:t xml:space="preserve"> </w:t>
      </w:r>
      <w:r w:rsidRPr="00437A88">
        <w:rPr>
          <w:rFonts w:ascii="Times New Roman" w:hAnsi="Times New Roman" w:cs="Times New Roman"/>
        </w:rPr>
        <w:t>hydrological data, resulting in 30% reduction in flood-related</w:t>
      </w:r>
      <w:r>
        <w:rPr>
          <w:rFonts w:ascii="Times New Roman" w:hAnsi="Times New Roman" w:cs="Times New Roman"/>
        </w:rPr>
        <w:t xml:space="preserve"> </w:t>
      </w:r>
      <w:r w:rsidRPr="00437A88">
        <w:rPr>
          <w:rFonts w:ascii="Times New Roman" w:hAnsi="Times New Roman" w:cs="Times New Roman"/>
        </w:rPr>
        <w:t>damages and enhanced disaster preparedness.</w:t>
      </w:r>
    </w:p>
    <w:p w14:paraId="045D0071" w14:textId="68BC5431" w:rsidR="007C27ED" w:rsidRPr="00437A88" w:rsidRDefault="007C27ED" w:rsidP="007C27ED">
      <w:pPr>
        <w:pStyle w:val="ListBullet"/>
        <w:numPr>
          <w:ilvl w:val="0"/>
          <w:numId w:val="0"/>
        </w:numPr>
        <w:ind w:left="360"/>
        <w:rPr>
          <w:rFonts w:ascii="Times New Roman" w:hAnsi="Times New Roman" w:cs="Times New Roman"/>
        </w:rPr>
      </w:pPr>
      <w:r w:rsidRPr="008C46B9">
        <w:rPr>
          <w:rFonts w:ascii="Times New Roman" w:hAnsi="Times New Roman" w:cs="Times New Roman"/>
          <w:b/>
          <w:bCs/>
        </w:rPr>
        <w:t>Skills Learned</w:t>
      </w:r>
      <w:r w:rsidRPr="00F21A93">
        <w:rPr>
          <w:rFonts w:ascii="Times New Roman" w:hAnsi="Times New Roman" w:cs="Times New Roman"/>
          <w:b/>
          <w:bCs/>
        </w:rPr>
        <w:t xml:space="preserve">: </w:t>
      </w:r>
      <w:r>
        <w:rPr>
          <w:rFonts w:ascii="Times New Roman" w:hAnsi="Times New Roman" w:cs="Times New Roman"/>
        </w:rPr>
        <w:t xml:space="preserve">Time series Analysis, Forecasting, </w:t>
      </w:r>
      <w:r w:rsidR="008C46B9">
        <w:rPr>
          <w:rFonts w:ascii="Times New Roman" w:hAnsi="Times New Roman" w:cs="Times New Roman"/>
        </w:rPr>
        <w:t>Predictive modelling, Risk Assessment, Machine Learning, Project Management</w:t>
      </w:r>
    </w:p>
    <w:p w14:paraId="310807CB" w14:textId="2A068322" w:rsidR="00F41BEE" w:rsidRPr="00362048" w:rsidRDefault="00437A88" w:rsidP="006E0605">
      <w:pPr>
        <w:pStyle w:val="Heading2"/>
        <w:rPr>
          <w:rFonts w:ascii="Times New Roman" w:hAnsi="Times New Roman" w:cs="Times New Roman"/>
        </w:rPr>
      </w:pPr>
      <w:r>
        <w:rPr>
          <w:rFonts w:ascii="Times New Roman" w:hAnsi="Times New Roman" w:cs="Times New Roman"/>
        </w:rPr>
        <w:t>Data Scientist | UST</w:t>
      </w:r>
      <w:r w:rsidR="00003455" w:rsidRPr="00362048">
        <w:rPr>
          <w:rFonts w:ascii="Times New Roman" w:hAnsi="Times New Roman" w:cs="Times New Roman"/>
        </w:rPr>
        <w:tab/>
      </w:r>
      <w:r>
        <w:rPr>
          <w:rFonts w:ascii="Times New Roman" w:hAnsi="Times New Roman" w:cs="Times New Roman"/>
        </w:rPr>
        <w:t>July 2018 – August 2021</w:t>
      </w:r>
    </w:p>
    <w:p w14:paraId="784B4DEC" w14:textId="77777777" w:rsidR="00437A88" w:rsidRPr="00437A88" w:rsidRDefault="00437A88" w:rsidP="00437A88">
      <w:pPr>
        <w:pStyle w:val="ListParagraph"/>
        <w:numPr>
          <w:ilvl w:val="0"/>
          <w:numId w:val="23"/>
        </w:numPr>
        <w:rPr>
          <w:rFonts w:ascii="Times New Roman" w:hAnsi="Times New Roman" w:cs="Times New Roman"/>
        </w:rPr>
      </w:pPr>
      <w:r w:rsidRPr="00437A88">
        <w:rPr>
          <w:rFonts w:ascii="Times New Roman" w:hAnsi="Times New Roman" w:cs="Times New Roman"/>
        </w:rPr>
        <w:t>Developed cutting-edge disease prediction system utilizing AWS tools generating over 60% cost savings for business.</w:t>
      </w:r>
    </w:p>
    <w:p w14:paraId="127923FF" w14:textId="77777777" w:rsidR="00437A88" w:rsidRPr="00437A88"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Developed and deployed chatbots using AWS services and Google Dialogflow, resulting in 30% improvement in precision and accuracy of user intent recognition.</w:t>
      </w:r>
    </w:p>
    <w:p w14:paraId="4C669F50" w14:textId="77777777" w:rsidR="00437A88" w:rsidRPr="00437A88"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Conducted thorough data analysis and A/B testing to optimize chatbot performance, resulting in 15% higher conversion rate for customer inquiries to successful outcomes.</w:t>
      </w:r>
    </w:p>
    <w:p w14:paraId="17FAAA50" w14:textId="77777777" w:rsidR="00437A88" w:rsidRPr="00437A88"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Communicated highly technical concepts to audiences with varying levels of understanding.</w:t>
      </w:r>
    </w:p>
    <w:p w14:paraId="06648845" w14:textId="277D5902" w:rsidR="00437A88" w:rsidRPr="00437A88"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 xml:space="preserve">Collaborated with internal stakeholders, </w:t>
      </w:r>
      <w:r w:rsidRPr="00437A88">
        <w:rPr>
          <w:rFonts w:ascii="Times New Roman" w:hAnsi="Times New Roman" w:cs="Times New Roman"/>
        </w:rPr>
        <w:t>identifying,</w:t>
      </w:r>
      <w:r w:rsidRPr="00437A88">
        <w:rPr>
          <w:rFonts w:ascii="Times New Roman" w:hAnsi="Times New Roman" w:cs="Times New Roman"/>
        </w:rPr>
        <w:t xml:space="preserve"> and gathering analytical requirements for customer, </w:t>
      </w:r>
      <w:r w:rsidR="00141B77" w:rsidRPr="00437A88">
        <w:rPr>
          <w:rFonts w:ascii="Times New Roman" w:hAnsi="Times New Roman" w:cs="Times New Roman"/>
        </w:rPr>
        <w:t>product,</w:t>
      </w:r>
      <w:r w:rsidRPr="00437A88">
        <w:rPr>
          <w:rFonts w:ascii="Times New Roman" w:hAnsi="Times New Roman" w:cs="Times New Roman"/>
        </w:rPr>
        <w:t xml:space="preserve"> and </w:t>
      </w:r>
      <w:r w:rsidRPr="00437A88">
        <w:rPr>
          <w:rFonts w:ascii="Times New Roman" w:hAnsi="Times New Roman" w:cs="Times New Roman"/>
        </w:rPr>
        <w:t>project</w:t>
      </w:r>
      <w:r w:rsidRPr="00437A88">
        <w:rPr>
          <w:rFonts w:ascii="Times New Roman" w:hAnsi="Times New Roman" w:cs="Times New Roman"/>
        </w:rPr>
        <w:t xml:space="preserve"> needs.</w:t>
      </w:r>
    </w:p>
    <w:p w14:paraId="59CC844D" w14:textId="77777777" w:rsidR="00437A88" w:rsidRPr="00437A88"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Uncovered valuable insights, trends, and patterns from vast and complex datasets, utilizing cutting-edge tools and techniques, resulting in data-driven recommendations that led to 20% increase in operational efficiency.</w:t>
      </w:r>
    </w:p>
    <w:p w14:paraId="48BDCBD3" w14:textId="77777777" w:rsidR="00437A88" w:rsidRPr="00437A88"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 xml:space="preserve">Verified and resolved bug reports and issues, writing clean, </w:t>
      </w:r>
      <w:proofErr w:type="gramStart"/>
      <w:r w:rsidRPr="00437A88">
        <w:rPr>
          <w:rFonts w:ascii="Times New Roman" w:hAnsi="Times New Roman" w:cs="Times New Roman"/>
        </w:rPr>
        <w:t>clear</w:t>
      </w:r>
      <w:proofErr w:type="gramEnd"/>
      <w:r w:rsidRPr="00437A88">
        <w:rPr>
          <w:rFonts w:ascii="Times New Roman" w:hAnsi="Times New Roman" w:cs="Times New Roman"/>
        </w:rPr>
        <w:t xml:space="preserve"> and well-tested code for various projects leading to 30% improvement in efficiency of applications.</w:t>
      </w:r>
    </w:p>
    <w:p w14:paraId="1C1FC8CC" w14:textId="04E01B6E" w:rsidR="00F41BEE" w:rsidRDefault="00437A88" w:rsidP="00437A88">
      <w:pPr>
        <w:pStyle w:val="ListBullet"/>
        <w:numPr>
          <w:ilvl w:val="0"/>
          <w:numId w:val="23"/>
        </w:numPr>
        <w:rPr>
          <w:rFonts w:ascii="Times New Roman" w:hAnsi="Times New Roman" w:cs="Times New Roman"/>
        </w:rPr>
      </w:pPr>
      <w:r w:rsidRPr="00437A88">
        <w:rPr>
          <w:rFonts w:ascii="Times New Roman" w:hAnsi="Times New Roman" w:cs="Times New Roman"/>
        </w:rPr>
        <w:t>Collaborated with teams for data management process leveraging SQL queries resulting in 80% reduction in workload for team.</w:t>
      </w:r>
    </w:p>
    <w:p w14:paraId="232F93E2" w14:textId="7179A3E2" w:rsidR="00C073F7" w:rsidRPr="00362048" w:rsidRDefault="00F21A93" w:rsidP="003E0B1D">
      <w:pPr>
        <w:pStyle w:val="ListBullet"/>
        <w:numPr>
          <w:ilvl w:val="0"/>
          <w:numId w:val="0"/>
        </w:numPr>
        <w:ind w:left="288"/>
        <w:rPr>
          <w:rFonts w:ascii="Times New Roman" w:hAnsi="Times New Roman" w:cs="Times New Roman"/>
        </w:rPr>
      </w:pPr>
      <w:r w:rsidRPr="00F21A93">
        <w:rPr>
          <w:rFonts w:ascii="Times New Roman" w:hAnsi="Times New Roman" w:cs="Times New Roman"/>
          <w:b/>
          <w:bCs/>
        </w:rPr>
        <w:t>Skills Learned:</w:t>
      </w:r>
      <w:r>
        <w:rPr>
          <w:rFonts w:ascii="Times New Roman" w:hAnsi="Times New Roman" w:cs="Times New Roman"/>
        </w:rPr>
        <w:t xml:space="preserve"> Data Analysis, A/B Testing, Communication, Stakeholder Collaboration, Data-driven Recommendations, Programming and Software Development, Insights and Trend Identification, Operational Efficiency</w:t>
      </w:r>
    </w:p>
    <w:p w14:paraId="5C76D8BE" w14:textId="1FEFF77D" w:rsidR="00F41BEE" w:rsidRPr="00362048" w:rsidRDefault="00F21A93" w:rsidP="00D52131">
      <w:pPr>
        <w:pStyle w:val="Heading1"/>
        <w:rPr>
          <w:rFonts w:ascii="Times New Roman" w:hAnsi="Times New Roman" w:cs="Times New Roman"/>
        </w:rPr>
      </w:pPr>
      <w:r>
        <w:rPr>
          <w:rFonts w:ascii="Times New Roman" w:hAnsi="Times New Roman" w:cs="Times New Roman"/>
        </w:rPr>
        <w:lastRenderedPageBreak/>
        <w:t>Projects</w:t>
      </w:r>
    </w:p>
    <w:p w14:paraId="5665DCFE" w14:textId="77777777" w:rsidR="00003455" w:rsidRPr="00362048" w:rsidRDefault="00003455" w:rsidP="00003455">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12AF1B13" wp14:editId="62AE626B">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96A0E0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D062D10" w14:textId="1DCD43FC" w:rsidR="00F21A93" w:rsidRPr="00F21A93" w:rsidRDefault="00F21A93" w:rsidP="00F21A93">
      <w:pPr>
        <w:pStyle w:val="ListBullet"/>
        <w:numPr>
          <w:ilvl w:val="0"/>
          <w:numId w:val="26"/>
        </w:numPr>
        <w:rPr>
          <w:rFonts w:ascii="Times New Roman" w:hAnsi="Times New Roman" w:cs="Times New Roman"/>
        </w:rPr>
      </w:pPr>
      <w:r w:rsidRPr="00F21A93">
        <w:rPr>
          <w:rFonts w:ascii="Times New Roman" w:hAnsi="Times New Roman" w:cs="Times New Roman"/>
        </w:rPr>
        <w:t>Implemented a predictive model using machine learning algorithms such as Sentiment Analysis and utilized tools like Python, Scikit-Learn and TensorFlow to understand the ticket buying behavior of the British Airways customers.</w:t>
      </w:r>
    </w:p>
    <w:p w14:paraId="20FBBE1E" w14:textId="320DA6CD" w:rsidR="00F21A93" w:rsidRPr="00F21A93" w:rsidRDefault="00F21A93" w:rsidP="00F21A93">
      <w:pPr>
        <w:pStyle w:val="ListBullet"/>
        <w:numPr>
          <w:ilvl w:val="0"/>
          <w:numId w:val="25"/>
        </w:numPr>
        <w:rPr>
          <w:rFonts w:ascii="Times New Roman" w:hAnsi="Times New Roman" w:cs="Times New Roman"/>
        </w:rPr>
      </w:pPr>
      <w:r w:rsidRPr="00F21A93">
        <w:rPr>
          <w:rFonts w:ascii="Times New Roman" w:hAnsi="Times New Roman" w:cs="Times New Roman"/>
        </w:rPr>
        <w:t>Independently conducted a personal credit risk analysis project, applying advanced analytical techniques to assess creditworthiness and identify potential risks in a self-directed learning initiative.</w:t>
      </w:r>
    </w:p>
    <w:p w14:paraId="74B94FC0" w14:textId="2BE9AE38" w:rsidR="00F21A93" w:rsidRPr="00F21A93" w:rsidRDefault="00F21A93" w:rsidP="00F21A93">
      <w:pPr>
        <w:pStyle w:val="ListBullet"/>
        <w:numPr>
          <w:ilvl w:val="0"/>
          <w:numId w:val="25"/>
        </w:numPr>
        <w:rPr>
          <w:rFonts w:ascii="Times New Roman" w:hAnsi="Times New Roman" w:cs="Times New Roman"/>
        </w:rPr>
      </w:pPr>
      <w:r w:rsidRPr="00F21A93">
        <w:rPr>
          <w:rFonts w:ascii="Times New Roman" w:hAnsi="Times New Roman" w:cs="Times New Roman"/>
        </w:rPr>
        <w:t>Conducted a comprehensive performance review of an online retail store using data analysis techniques and tools like PowerBI, Excel and SQL. Provided insights for improving business operations and marketing strategies, evaluating current performance, and suggesting metrics for expansion.</w:t>
      </w:r>
    </w:p>
    <w:p w14:paraId="04356433" w14:textId="68655DF9" w:rsidR="00F21A93" w:rsidRPr="00F21A93" w:rsidRDefault="00F21A93" w:rsidP="00F21A93">
      <w:pPr>
        <w:pStyle w:val="ListBullet"/>
        <w:numPr>
          <w:ilvl w:val="0"/>
          <w:numId w:val="25"/>
        </w:numPr>
        <w:rPr>
          <w:rFonts w:ascii="Times New Roman" w:hAnsi="Times New Roman" w:cs="Times New Roman"/>
        </w:rPr>
      </w:pPr>
      <w:r w:rsidRPr="00F21A93">
        <w:rPr>
          <w:rFonts w:ascii="Times New Roman" w:hAnsi="Times New Roman" w:cs="Times New Roman"/>
        </w:rPr>
        <w:t>Segmented the customers of a mall into different categories using K-Means Clustering and machine learning libraries like scikit-learn, thereby empowering the marketing team to create targeted strategies and boost customer loyalty.</w:t>
      </w:r>
    </w:p>
    <w:p w14:paraId="1CDBF2AA" w14:textId="20536AB2" w:rsidR="00F41BEE" w:rsidRDefault="00F21A93" w:rsidP="00F21A93">
      <w:pPr>
        <w:pStyle w:val="ListBullet"/>
        <w:numPr>
          <w:ilvl w:val="0"/>
          <w:numId w:val="25"/>
        </w:numPr>
        <w:rPr>
          <w:rFonts w:ascii="Times New Roman" w:hAnsi="Times New Roman" w:cs="Times New Roman"/>
        </w:rPr>
      </w:pPr>
      <w:r w:rsidRPr="00F21A93">
        <w:rPr>
          <w:rFonts w:ascii="Times New Roman" w:hAnsi="Times New Roman" w:cs="Times New Roman"/>
        </w:rPr>
        <w:t>Created a football player rating system using data analytics and machine learning techniques, such as regression analysis, to analyze and predict player performance, helping football clubs and academies in their team building process.</w:t>
      </w:r>
    </w:p>
    <w:p w14:paraId="52F7E530" w14:textId="340ED3AE" w:rsidR="00F21A93" w:rsidRPr="00F21A93" w:rsidRDefault="00F21A93" w:rsidP="00F21A93">
      <w:pPr>
        <w:pStyle w:val="ListBullet"/>
        <w:numPr>
          <w:ilvl w:val="0"/>
          <w:numId w:val="25"/>
        </w:numPr>
        <w:rPr>
          <w:rFonts w:ascii="Times New Roman" w:hAnsi="Times New Roman" w:cs="Times New Roman"/>
        </w:rPr>
      </w:pPr>
      <w:r w:rsidRPr="00F21A93">
        <w:rPr>
          <w:rFonts w:ascii="Times New Roman" w:hAnsi="Times New Roman" w:cs="Times New Roman"/>
        </w:rPr>
        <w:t>Utilized Convolutional Neural Networks (CNNs) like VGGNet and ResNet in TensorFlow to detect COVID-19 or pneumonia from chest X-ray images of patients, facilitating early diagnosis.</w:t>
      </w:r>
    </w:p>
    <w:p w14:paraId="029CE172" w14:textId="7E4A02B3" w:rsidR="00F21A93" w:rsidRDefault="00F21A93" w:rsidP="00F21A93">
      <w:pPr>
        <w:pStyle w:val="ListBullet"/>
        <w:numPr>
          <w:ilvl w:val="0"/>
          <w:numId w:val="25"/>
        </w:numPr>
        <w:rPr>
          <w:rFonts w:ascii="Times New Roman" w:hAnsi="Times New Roman" w:cs="Times New Roman"/>
        </w:rPr>
      </w:pPr>
      <w:r w:rsidRPr="00F21A93">
        <w:rPr>
          <w:rFonts w:ascii="Times New Roman" w:hAnsi="Times New Roman" w:cs="Times New Roman"/>
        </w:rPr>
        <w:t>Predicted house prices in King County, USA using neural networks and deep learning tools like TensorFlow and Keras.</w:t>
      </w:r>
    </w:p>
    <w:p w14:paraId="31C7798D" w14:textId="2AB3C175" w:rsidR="00C073F7" w:rsidRDefault="00C073F7" w:rsidP="00C073F7">
      <w:pPr>
        <w:pStyle w:val="ListBullet"/>
        <w:numPr>
          <w:ilvl w:val="0"/>
          <w:numId w:val="0"/>
        </w:numPr>
        <w:ind w:left="360"/>
        <w:rPr>
          <w:rFonts w:ascii="Times New Roman" w:hAnsi="Times New Roman" w:cs="Times New Roman"/>
        </w:rPr>
      </w:pPr>
      <w:r w:rsidRPr="00C073F7">
        <w:rPr>
          <w:rFonts w:ascii="Times New Roman" w:hAnsi="Times New Roman" w:cs="Times New Roman"/>
          <w:b/>
          <w:bCs/>
        </w:rPr>
        <w:t>Skills Learned:</w:t>
      </w:r>
      <w:r>
        <w:rPr>
          <w:rFonts w:ascii="Times New Roman" w:hAnsi="Times New Roman" w:cs="Times New Roman"/>
        </w:rPr>
        <w:t xml:space="preserve"> </w:t>
      </w:r>
      <w:r w:rsidRPr="00C073F7">
        <w:rPr>
          <w:rFonts w:ascii="Times New Roman" w:hAnsi="Times New Roman" w:cs="Times New Roman"/>
        </w:rPr>
        <w:t>Machine Learning Algorithms</w:t>
      </w:r>
      <w:r>
        <w:rPr>
          <w:rFonts w:ascii="Times New Roman" w:hAnsi="Times New Roman" w:cs="Times New Roman"/>
        </w:rPr>
        <w:t xml:space="preserve">, </w:t>
      </w:r>
      <w:r w:rsidRPr="00C073F7">
        <w:rPr>
          <w:rFonts w:ascii="Times New Roman" w:hAnsi="Times New Roman" w:cs="Times New Roman"/>
        </w:rPr>
        <w:t>Self-directed Learning</w:t>
      </w:r>
      <w:r>
        <w:rPr>
          <w:rFonts w:ascii="Times New Roman" w:hAnsi="Times New Roman" w:cs="Times New Roman"/>
        </w:rPr>
        <w:t>, Credit Risk Analysis, Customer Segmentation, NLP, Deep Learning, Neural Networks</w:t>
      </w:r>
    </w:p>
    <w:p w14:paraId="33C21F78" w14:textId="77777777" w:rsidR="00C073F7" w:rsidRPr="00362048" w:rsidRDefault="00C073F7" w:rsidP="00C073F7">
      <w:pPr>
        <w:pStyle w:val="ListBullet"/>
        <w:numPr>
          <w:ilvl w:val="0"/>
          <w:numId w:val="0"/>
        </w:numPr>
        <w:ind w:left="360"/>
        <w:rPr>
          <w:rFonts w:ascii="Times New Roman" w:hAnsi="Times New Roman" w:cs="Times New Roman"/>
        </w:rPr>
      </w:pPr>
    </w:p>
    <w:p w14:paraId="11248C4B" w14:textId="3158C46D" w:rsidR="00C073F7" w:rsidRPr="00362048" w:rsidRDefault="00C073F7" w:rsidP="00C073F7">
      <w:pPr>
        <w:pStyle w:val="Heading1"/>
        <w:rPr>
          <w:rFonts w:ascii="Times New Roman" w:hAnsi="Times New Roman" w:cs="Times New Roman"/>
        </w:rPr>
      </w:pPr>
      <w:r>
        <w:rPr>
          <w:rFonts w:ascii="Times New Roman" w:hAnsi="Times New Roman" w:cs="Times New Roman"/>
        </w:rPr>
        <w:t>Skills</w:t>
      </w:r>
    </w:p>
    <w:p w14:paraId="4226D69D" w14:textId="77777777" w:rsidR="00C073F7" w:rsidRPr="00362048" w:rsidRDefault="00C073F7" w:rsidP="00C073F7">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670415CE" wp14:editId="22C578B3">
                <wp:extent cx="5943600" cy="0"/>
                <wp:effectExtent l="0" t="0" r="0" b="0"/>
                <wp:docPr id="21202754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DAFD37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CF916EF" w14:textId="3BF9BEDE" w:rsidR="00F41BEE" w:rsidRDefault="00C073F7" w:rsidP="00C073F7">
      <w:pPr>
        <w:pStyle w:val="ListBullet"/>
        <w:numPr>
          <w:ilvl w:val="0"/>
          <w:numId w:val="27"/>
        </w:numPr>
        <w:rPr>
          <w:rFonts w:ascii="Times New Roman" w:hAnsi="Times New Roman" w:cs="Times New Roman"/>
        </w:rPr>
      </w:pPr>
      <w:r w:rsidRPr="00C073F7">
        <w:rPr>
          <w:rFonts w:ascii="Times New Roman" w:hAnsi="Times New Roman" w:cs="Times New Roman"/>
        </w:rPr>
        <w:t>Python (Scikit-learn, Pandas, Numpy, Matplotlib, PyTorch, TensorFlow, Keras, Streamlit), SQL, AWS, Java, HTML, CSS, JavaScript</w:t>
      </w:r>
    </w:p>
    <w:p w14:paraId="0B9CD903" w14:textId="32B97087" w:rsidR="00C073F7" w:rsidRDefault="00C073F7" w:rsidP="00C073F7">
      <w:pPr>
        <w:pStyle w:val="ListBullet"/>
        <w:numPr>
          <w:ilvl w:val="0"/>
          <w:numId w:val="27"/>
        </w:numPr>
        <w:rPr>
          <w:rFonts w:ascii="Times New Roman" w:hAnsi="Times New Roman" w:cs="Times New Roman"/>
        </w:rPr>
      </w:pPr>
      <w:r w:rsidRPr="00C073F7">
        <w:rPr>
          <w:rFonts w:ascii="Times New Roman" w:hAnsi="Times New Roman" w:cs="Times New Roman"/>
        </w:rPr>
        <w:t xml:space="preserve">AWS </w:t>
      </w:r>
      <w:r>
        <w:rPr>
          <w:rFonts w:ascii="Times New Roman" w:hAnsi="Times New Roman" w:cs="Times New Roman"/>
        </w:rPr>
        <w:t>Tools</w:t>
      </w:r>
      <w:r w:rsidRPr="00C073F7">
        <w:rPr>
          <w:rFonts w:ascii="Times New Roman" w:hAnsi="Times New Roman" w:cs="Times New Roman"/>
        </w:rPr>
        <w:t>: Sage</w:t>
      </w:r>
      <w:r>
        <w:rPr>
          <w:rFonts w:ascii="Times New Roman" w:hAnsi="Times New Roman" w:cs="Times New Roman"/>
        </w:rPr>
        <w:t xml:space="preserve"> </w:t>
      </w:r>
      <w:r w:rsidRPr="00C073F7">
        <w:rPr>
          <w:rFonts w:ascii="Times New Roman" w:hAnsi="Times New Roman" w:cs="Times New Roman"/>
        </w:rPr>
        <w:t>Maker, Pipelines, Step Functions, Glue, Athena, EC2, ECS, S3, Lambda, API Gateway, Data Wrangler</w:t>
      </w:r>
    </w:p>
    <w:p w14:paraId="2A00E8F3" w14:textId="68B4D845" w:rsidR="00C073F7" w:rsidRDefault="00C073F7" w:rsidP="00C073F7">
      <w:pPr>
        <w:pStyle w:val="ListBullet"/>
        <w:numPr>
          <w:ilvl w:val="0"/>
          <w:numId w:val="27"/>
        </w:numPr>
        <w:rPr>
          <w:rFonts w:ascii="Times New Roman" w:hAnsi="Times New Roman" w:cs="Times New Roman"/>
        </w:rPr>
      </w:pPr>
      <w:r w:rsidRPr="00C073F7">
        <w:rPr>
          <w:rFonts w:ascii="Times New Roman" w:hAnsi="Times New Roman" w:cs="Times New Roman"/>
        </w:rPr>
        <w:t xml:space="preserve">Natural Language Processing: </w:t>
      </w:r>
      <w:r w:rsidRPr="00C073F7">
        <w:rPr>
          <w:rFonts w:ascii="Times New Roman" w:hAnsi="Times New Roman" w:cs="Times New Roman"/>
        </w:rPr>
        <w:t>Text Blob</w:t>
      </w:r>
      <w:r w:rsidRPr="00C073F7">
        <w:rPr>
          <w:rFonts w:ascii="Times New Roman" w:hAnsi="Times New Roman" w:cs="Times New Roman"/>
        </w:rPr>
        <w:t>, Word Cloud, Text Classification, Sentiment Analysis, Topic Modelling, Clustering</w:t>
      </w:r>
    </w:p>
    <w:p w14:paraId="46093441" w14:textId="0F3BCCF0" w:rsidR="00C073F7" w:rsidRDefault="00C073F7" w:rsidP="00C073F7">
      <w:pPr>
        <w:pStyle w:val="ListBullet"/>
        <w:numPr>
          <w:ilvl w:val="0"/>
          <w:numId w:val="27"/>
        </w:numPr>
        <w:rPr>
          <w:rFonts w:ascii="Times New Roman" w:hAnsi="Times New Roman" w:cs="Times New Roman"/>
        </w:rPr>
      </w:pPr>
      <w:r w:rsidRPr="00C073F7">
        <w:rPr>
          <w:rFonts w:ascii="Times New Roman" w:hAnsi="Times New Roman" w:cs="Times New Roman"/>
        </w:rPr>
        <w:t xml:space="preserve">Methods: XGBoost, Random Forests, Decision Trees, Clustering, </w:t>
      </w:r>
      <w:r w:rsidRPr="00C073F7">
        <w:rPr>
          <w:rFonts w:ascii="Times New Roman" w:hAnsi="Times New Roman" w:cs="Times New Roman"/>
        </w:rPr>
        <w:t>Optimization</w:t>
      </w:r>
      <w:r w:rsidRPr="00C073F7">
        <w:rPr>
          <w:rFonts w:ascii="Times New Roman" w:hAnsi="Times New Roman" w:cs="Times New Roman"/>
        </w:rPr>
        <w:t>, Statistical analysis, A/B testing, Time Series, Deep Learning, Reinforcement Learning</w:t>
      </w:r>
    </w:p>
    <w:p w14:paraId="046E5BA2" w14:textId="3AA2FDCA" w:rsidR="00C073F7" w:rsidRDefault="00C073F7" w:rsidP="00C073F7">
      <w:pPr>
        <w:pStyle w:val="ListBullet"/>
        <w:numPr>
          <w:ilvl w:val="0"/>
          <w:numId w:val="27"/>
        </w:numPr>
        <w:rPr>
          <w:rFonts w:ascii="Times New Roman" w:hAnsi="Times New Roman" w:cs="Times New Roman"/>
        </w:rPr>
      </w:pPr>
      <w:r w:rsidRPr="00C073F7">
        <w:rPr>
          <w:rFonts w:ascii="Times New Roman" w:hAnsi="Times New Roman" w:cs="Times New Roman"/>
        </w:rPr>
        <w:t>Tools: Git, GitHub, Bitbucket, Linux, Jira, Postman, Docker, Jenkins, Bamboo, Oracle SQL Developer</w:t>
      </w:r>
    </w:p>
    <w:p w14:paraId="011E4FC4" w14:textId="383AA0F3" w:rsidR="00C073F7" w:rsidRDefault="003E0B1D" w:rsidP="00C073F7">
      <w:pPr>
        <w:pStyle w:val="ListBullet"/>
        <w:numPr>
          <w:ilvl w:val="0"/>
          <w:numId w:val="27"/>
        </w:numPr>
        <w:rPr>
          <w:rFonts w:ascii="Times New Roman" w:hAnsi="Times New Roman" w:cs="Times New Roman"/>
        </w:rPr>
      </w:pPr>
      <w:r w:rsidRPr="003E0B1D">
        <w:rPr>
          <w:rFonts w:ascii="Times New Roman" w:hAnsi="Times New Roman" w:cs="Times New Roman"/>
        </w:rPr>
        <w:t xml:space="preserve">Data </w:t>
      </w:r>
      <w:r w:rsidRPr="003E0B1D">
        <w:rPr>
          <w:rFonts w:ascii="Times New Roman" w:hAnsi="Times New Roman" w:cs="Times New Roman"/>
        </w:rPr>
        <w:t>Visualization</w:t>
      </w:r>
      <w:r w:rsidRPr="003E0B1D">
        <w:rPr>
          <w:rFonts w:ascii="Times New Roman" w:hAnsi="Times New Roman" w:cs="Times New Roman"/>
        </w:rPr>
        <w:t>: Streamlit, Tableau, Power BI, Matplotlib, Seaborn</w:t>
      </w:r>
    </w:p>
    <w:p w14:paraId="18EEF351" w14:textId="4A84A0B7" w:rsidR="003E0B1D" w:rsidRDefault="003E0B1D" w:rsidP="00C073F7">
      <w:pPr>
        <w:pStyle w:val="ListBullet"/>
        <w:numPr>
          <w:ilvl w:val="0"/>
          <w:numId w:val="27"/>
        </w:numPr>
        <w:rPr>
          <w:rFonts w:ascii="Times New Roman" w:hAnsi="Times New Roman" w:cs="Times New Roman"/>
        </w:rPr>
      </w:pPr>
      <w:r w:rsidRPr="003E0B1D">
        <w:rPr>
          <w:rFonts w:ascii="Times New Roman" w:hAnsi="Times New Roman" w:cs="Times New Roman"/>
        </w:rPr>
        <w:t xml:space="preserve">Machine Learning, Cloud Computing, Data Analysis, Data </w:t>
      </w:r>
      <w:r w:rsidRPr="003E0B1D">
        <w:rPr>
          <w:rFonts w:ascii="Times New Roman" w:hAnsi="Times New Roman" w:cs="Times New Roman"/>
        </w:rPr>
        <w:t>Visualization</w:t>
      </w:r>
      <w:r w:rsidRPr="003E0B1D">
        <w:rPr>
          <w:rFonts w:ascii="Times New Roman" w:hAnsi="Times New Roman" w:cs="Times New Roman"/>
        </w:rPr>
        <w:t>, Product Development, Analytical Skills, Problem Solving, Planning, Data Modelling, Statistics, Research, Team management Skills, Communication Skills, Written Communication</w:t>
      </w:r>
    </w:p>
    <w:p w14:paraId="7DB065B8" w14:textId="77777777" w:rsidR="003E0B1D" w:rsidRDefault="003E0B1D" w:rsidP="003E0B1D">
      <w:pPr>
        <w:pStyle w:val="ListBullet"/>
        <w:numPr>
          <w:ilvl w:val="0"/>
          <w:numId w:val="0"/>
        </w:numPr>
        <w:ind w:left="720"/>
        <w:rPr>
          <w:rFonts w:ascii="Times New Roman" w:hAnsi="Times New Roman" w:cs="Times New Roman"/>
        </w:rPr>
      </w:pPr>
    </w:p>
    <w:p w14:paraId="3D99EA69" w14:textId="31479448" w:rsidR="003E0B1D" w:rsidRPr="00362048" w:rsidRDefault="003E0B1D" w:rsidP="003E0B1D">
      <w:pPr>
        <w:pStyle w:val="Heading1"/>
        <w:rPr>
          <w:rFonts w:ascii="Times New Roman" w:hAnsi="Times New Roman" w:cs="Times New Roman"/>
        </w:rPr>
      </w:pPr>
      <w:r>
        <w:rPr>
          <w:rFonts w:ascii="Times New Roman" w:hAnsi="Times New Roman" w:cs="Times New Roman"/>
        </w:rPr>
        <w:t>Interests</w:t>
      </w:r>
    </w:p>
    <w:p w14:paraId="54C29463" w14:textId="77777777" w:rsidR="003E0B1D" w:rsidRPr="00362048" w:rsidRDefault="003E0B1D" w:rsidP="003E0B1D">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47C3766D" wp14:editId="30A312FC">
                <wp:extent cx="5943600" cy="0"/>
                <wp:effectExtent l="0" t="0" r="0" b="0"/>
                <wp:docPr id="182182835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ACE8E9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FDEA3C5" w14:textId="697EE2F2" w:rsidR="003E0B1D" w:rsidRDefault="003E0B1D" w:rsidP="003E0B1D">
      <w:pPr>
        <w:pStyle w:val="ListBullet"/>
        <w:numPr>
          <w:ilvl w:val="0"/>
          <w:numId w:val="0"/>
        </w:numPr>
        <w:ind w:left="288"/>
        <w:rPr>
          <w:rFonts w:ascii="Times New Roman" w:hAnsi="Times New Roman" w:cs="Times New Roman"/>
        </w:rPr>
      </w:pPr>
      <w:r>
        <w:rPr>
          <w:rFonts w:ascii="Times New Roman" w:hAnsi="Times New Roman" w:cs="Times New Roman"/>
        </w:rPr>
        <w:t xml:space="preserve">Football, Gaming, Travelling, Solving Puzzles, </w:t>
      </w:r>
      <w:proofErr w:type="gramStart"/>
      <w:r>
        <w:rPr>
          <w:rFonts w:ascii="Times New Roman" w:hAnsi="Times New Roman" w:cs="Times New Roman"/>
        </w:rPr>
        <w:t>Music</w:t>
      </w:r>
      <w:proofErr w:type="gramEnd"/>
      <w:r>
        <w:rPr>
          <w:rFonts w:ascii="Times New Roman" w:hAnsi="Times New Roman" w:cs="Times New Roman"/>
        </w:rPr>
        <w:t xml:space="preserve"> and Movie Enthusiast</w:t>
      </w:r>
    </w:p>
    <w:p w14:paraId="771287F6" w14:textId="77777777" w:rsidR="003E0B1D" w:rsidRDefault="003E0B1D" w:rsidP="003E0B1D">
      <w:pPr>
        <w:pStyle w:val="ListBullet"/>
        <w:numPr>
          <w:ilvl w:val="0"/>
          <w:numId w:val="0"/>
        </w:numPr>
        <w:ind w:left="288"/>
        <w:rPr>
          <w:rFonts w:ascii="Times New Roman" w:hAnsi="Times New Roman" w:cs="Times New Roman"/>
        </w:rPr>
      </w:pPr>
    </w:p>
    <w:p w14:paraId="34DC3E1A" w14:textId="51962B13" w:rsidR="003E0B1D" w:rsidRPr="00362048" w:rsidRDefault="003E0B1D" w:rsidP="003E0B1D">
      <w:pPr>
        <w:pStyle w:val="Heading1"/>
        <w:rPr>
          <w:rFonts w:ascii="Times New Roman" w:hAnsi="Times New Roman" w:cs="Times New Roman"/>
        </w:rPr>
      </w:pPr>
      <w:r>
        <w:rPr>
          <w:rFonts w:ascii="Times New Roman" w:hAnsi="Times New Roman" w:cs="Times New Roman"/>
        </w:rPr>
        <w:t>Personal Details</w:t>
      </w:r>
    </w:p>
    <w:p w14:paraId="00472FDC" w14:textId="77777777" w:rsidR="003E0B1D" w:rsidRPr="00362048" w:rsidRDefault="003E0B1D" w:rsidP="003E0B1D">
      <w:pPr>
        <w:spacing w:line="168" w:lineRule="auto"/>
        <w:rPr>
          <w:rFonts w:ascii="Times New Roman" w:hAnsi="Times New Roman" w:cs="Times New Roman"/>
          <w:sz w:val="10"/>
          <w:szCs w:val="12"/>
        </w:rPr>
      </w:pPr>
      <w:r w:rsidRPr="00362048">
        <w:rPr>
          <w:rFonts w:ascii="Times New Roman" w:hAnsi="Times New Roman" w:cs="Times New Roman"/>
          <w:noProof/>
          <w:sz w:val="10"/>
          <w:szCs w:val="12"/>
        </w:rPr>
        <mc:AlternateContent>
          <mc:Choice Requires="wps">
            <w:drawing>
              <wp:inline distT="0" distB="0" distL="0" distR="0" wp14:anchorId="17BD8B77" wp14:editId="5D9C126B">
                <wp:extent cx="5943600" cy="0"/>
                <wp:effectExtent l="0" t="0" r="0" b="0"/>
                <wp:docPr id="186372094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9966D9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603B82E" w14:textId="303D9683" w:rsidR="003E0B1D" w:rsidRDefault="003E0B1D" w:rsidP="003E0B1D">
      <w:pPr>
        <w:pStyle w:val="ListBullet"/>
        <w:numPr>
          <w:ilvl w:val="0"/>
          <w:numId w:val="0"/>
        </w:numPr>
        <w:ind w:left="288"/>
        <w:rPr>
          <w:rFonts w:ascii="Times New Roman" w:hAnsi="Times New Roman" w:cs="Times New Roman"/>
        </w:rPr>
      </w:pPr>
      <w:r>
        <w:rPr>
          <w:rFonts w:ascii="Times New Roman" w:hAnsi="Times New Roman" w:cs="Times New Roman"/>
        </w:rPr>
        <w:t>Date of Birth: 05/08/1993</w:t>
      </w:r>
    </w:p>
    <w:p w14:paraId="074B04E8" w14:textId="621E67D4" w:rsidR="003E0B1D" w:rsidRDefault="003E0B1D" w:rsidP="003E0B1D">
      <w:pPr>
        <w:pStyle w:val="ListBullet"/>
        <w:numPr>
          <w:ilvl w:val="0"/>
          <w:numId w:val="0"/>
        </w:numPr>
        <w:ind w:left="288"/>
        <w:rPr>
          <w:rFonts w:ascii="Times New Roman" w:hAnsi="Times New Roman" w:cs="Times New Roman"/>
        </w:rPr>
      </w:pPr>
      <w:r>
        <w:rPr>
          <w:rFonts w:ascii="Times New Roman" w:hAnsi="Times New Roman" w:cs="Times New Roman"/>
        </w:rPr>
        <w:t>Nationality: Indian</w:t>
      </w:r>
    </w:p>
    <w:p w14:paraId="6FB81D1B" w14:textId="10F1D825" w:rsidR="003E0B1D" w:rsidRDefault="003E0B1D" w:rsidP="003E0B1D">
      <w:pPr>
        <w:pStyle w:val="ListBullet"/>
        <w:numPr>
          <w:ilvl w:val="0"/>
          <w:numId w:val="0"/>
        </w:numPr>
        <w:ind w:left="288"/>
        <w:rPr>
          <w:rFonts w:ascii="Times New Roman" w:hAnsi="Times New Roman" w:cs="Times New Roman"/>
        </w:rPr>
      </w:pPr>
      <w:r>
        <w:rPr>
          <w:rFonts w:ascii="Times New Roman" w:hAnsi="Times New Roman" w:cs="Times New Roman"/>
        </w:rPr>
        <w:t>Business Languages Known: English</w:t>
      </w:r>
    </w:p>
    <w:p w14:paraId="44EC35E4" w14:textId="66754A9B" w:rsidR="003E0B1D" w:rsidRPr="00362048" w:rsidRDefault="003E0B1D" w:rsidP="003E0B1D">
      <w:pPr>
        <w:pStyle w:val="ListBullet"/>
        <w:numPr>
          <w:ilvl w:val="0"/>
          <w:numId w:val="0"/>
        </w:numPr>
        <w:ind w:left="288"/>
        <w:rPr>
          <w:rFonts w:ascii="Times New Roman" w:hAnsi="Times New Roman" w:cs="Times New Roman"/>
        </w:rPr>
      </w:pPr>
      <w:r>
        <w:rPr>
          <w:rFonts w:ascii="Times New Roman" w:hAnsi="Times New Roman" w:cs="Times New Roman"/>
        </w:rPr>
        <w:t>Gender: Male</w:t>
      </w:r>
    </w:p>
    <w:sectPr w:rsidR="003E0B1D" w:rsidRPr="00362048" w:rsidSect="00ED598E">
      <w:headerReference w:type="even" r:id="rId14"/>
      <w:headerReference w:type="default" r:id="rId15"/>
      <w:footerReference w:type="even" r:id="rId16"/>
      <w:footerReference w:type="default" r:id="rId17"/>
      <w:headerReference w:type="first" r:id="rId18"/>
      <w:footerReference w:type="first" r:id="rId19"/>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350F6" w14:textId="77777777" w:rsidR="002F4544" w:rsidRDefault="002F4544">
      <w:pPr>
        <w:spacing w:after="0"/>
      </w:pPr>
      <w:r>
        <w:separator/>
      </w:r>
    </w:p>
  </w:endnote>
  <w:endnote w:type="continuationSeparator" w:id="0">
    <w:p w14:paraId="6E077697" w14:textId="77777777" w:rsidR="002F4544" w:rsidRDefault="002F4544">
      <w:pPr>
        <w:spacing w:after="0"/>
      </w:pPr>
      <w:r>
        <w:continuationSeparator/>
      </w:r>
    </w:p>
  </w:endnote>
  <w:endnote w:type="continuationNotice" w:id="1">
    <w:p w14:paraId="2C318A34" w14:textId="77777777" w:rsidR="002F4544" w:rsidRDefault="002F454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10C9"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6A69"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F988"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57E8" w14:textId="77777777" w:rsidR="002F4544" w:rsidRDefault="002F4544">
      <w:pPr>
        <w:spacing w:after="0"/>
      </w:pPr>
      <w:r>
        <w:separator/>
      </w:r>
    </w:p>
  </w:footnote>
  <w:footnote w:type="continuationSeparator" w:id="0">
    <w:p w14:paraId="2C9D44A7" w14:textId="77777777" w:rsidR="002F4544" w:rsidRDefault="002F4544">
      <w:pPr>
        <w:spacing w:after="0"/>
      </w:pPr>
      <w:r>
        <w:continuationSeparator/>
      </w:r>
    </w:p>
  </w:footnote>
  <w:footnote w:type="continuationNotice" w:id="1">
    <w:p w14:paraId="73F9A61B" w14:textId="77777777" w:rsidR="002F4544" w:rsidRDefault="002F454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54A9"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3AA8"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D535"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363D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4647E"/>
    <w:multiLevelType w:val="hybridMultilevel"/>
    <w:tmpl w:val="1A7C8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33122BF"/>
    <w:multiLevelType w:val="hybridMultilevel"/>
    <w:tmpl w:val="5F3A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71272E"/>
    <w:multiLevelType w:val="hybridMultilevel"/>
    <w:tmpl w:val="6E84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E05866"/>
    <w:multiLevelType w:val="hybridMultilevel"/>
    <w:tmpl w:val="EFE4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3DA5309F"/>
    <w:multiLevelType w:val="hybridMultilevel"/>
    <w:tmpl w:val="FAF4274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977DF1"/>
    <w:multiLevelType w:val="hybridMultilevel"/>
    <w:tmpl w:val="AFE6B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C33996"/>
    <w:multiLevelType w:val="hybridMultilevel"/>
    <w:tmpl w:val="C674C8B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6"/>
  </w:num>
  <w:num w:numId="20" w16cid:durableId="1394506896">
    <w:abstractNumId w:val="18"/>
  </w:num>
  <w:num w:numId="21" w16cid:durableId="246767549">
    <w:abstractNumId w:val="12"/>
  </w:num>
  <w:num w:numId="22" w16cid:durableId="237327880">
    <w:abstractNumId w:val="15"/>
  </w:num>
  <w:num w:numId="23" w16cid:durableId="632954046">
    <w:abstractNumId w:val="17"/>
  </w:num>
  <w:num w:numId="24" w16cid:durableId="523517237">
    <w:abstractNumId w:val="9"/>
  </w:num>
  <w:num w:numId="25" w16cid:durableId="1704330676">
    <w:abstractNumId w:val="10"/>
  </w:num>
  <w:num w:numId="26" w16cid:durableId="286932196">
    <w:abstractNumId w:val="13"/>
  </w:num>
  <w:num w:numId="27" w16cid:durableId="1326741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8"/>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355D"/>
    <w:rsid w:val="000F045B"/>
    <w:rsid w:val="001046AC"/>
    <w:rsid w:val="0011008C"/>
    <w:rsid w:val="00111371"/>
    <w:rsid w:val="001172E5"/>
    <w:rsid w:val="001274B5"/>
    <w:rsid w:val="00140528"/>
    <w:rsid w:val="00141B77"/>
    <w:rsid w:val="001433E3"/>
    <w:rsid w:val="0016014D"/>
    <w:rsid w:val="001608CC"/>
    <w:rsid w:val="00176CD5"/>
    <w:rsid w:val="0018191F"/>
    <w:rsid w:val="00181FE7"/>
    <w:rsid w:val="00186230"/>
    <w:rsid w:val="001D4B58"/>
    <w:rsid w:val="00200572"/>
    <w:rsid w:val="00262033"/>
    <w:rsid w:val="00271453"/>
    <w:rsid w:val="00276E4F"/>
    <w:rsid w:val="00295104"/>
    <w:rsid w:val="002C0DDD"/>
    <w:rsid w:val="002D59A2"/>
    <w:rsid w:val="002F4544"/>
    <w:rsid w:val="00302F19"/>
    <w:rsid w:val="00304507"/>
    <w:rsid w:val="003108DB"/>
    <w:rsid w:val="00331246"/>
    <w:rsid w:val="003319FB"/>
    <w:rsid w:val="00351D1B"/>
    <w:rsid w:val="00357FD0"/>
    <w:rsid w:val="00362048"/>
    <w:rsid w:val="003630D5"/>
    <w:rsid w:val="00374627"/>
    <w:rsid w:val="00380722"/>
    <w:rsid w:val="00394A6D"/>
    <w:rsid w:val="003B2143"/>
    <w:rsid w:val="003C14A1"/>
    <w:rsid w:val="003C38F0"/>
    <w:rsid w:val="003E0B1D"/>
    <w:rsid w:val="003F19B9"/>
    <w:rsid w:val="00400FD0"/>
    <w:rsid w:val="0040118E"/>
    <w:rsid w:val="00420DE9"/>
    <w:rsid w:val="00433CD1"/>
    <w:rsid w:val="00437A88"/>
    <w:rsid w:val="00445933"/>
    <w:rsid w:val="004476A1"/>
    <w:rsid w:val="004476B0"/>
    <w:rsid w:val="004A4BFA"/>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734F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C27ED"/>
    <w:rsid w:val="007D00B3"/>
    <w:rsid w:val="00824550"/>
    <w:rsid w:val="008406FF"/>
    <w:rsid w:val="0084136C"/>
    <w:rsid w:val="00855CA3"/>
    <w:rsid w:val="0086325C"/>
    <w:rsid w:val="00873549"/>
    <w:rsid w:val="00886378"/>
    <w:rsid w:val="00886E4A"/>
    <w:rsid w:val="008916B6"/>
    <w:rsid w:val="008C46B9"/>
    <w:rsid w:val="008D5413"/>
    <w:rsid w:val="008D5A41"/>
    <w:rsid w:val="008D6A27"/>
    <w:rsid w:val="008E038B"/>
    <w:rsid w:val="008E10EB"/>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A2091"/>
    <w:rsid w:val="00AB2C3D"/>
    <w:rsid w:val="00AF3073"/>
    <w:rsid w:val="00B063E6"/>
    <w:rsid w:val="00B15C87"/>
    <w:rsid w:val="00B203B6"/>
    <w:rsid w:val="00B35070"/>
    <w:rsid w:val="00B430AF"/>
    <w:rsid w:val="00B5201C"/>
    <w:rsid w:val="00B5257D"/>
    <w:rsid w:val="00B56178"/>
    <w:rsid w:val="00B610B1"/>
    <w:rsid w:val="00B769EE"/>
    <w:rsid w:val="00B8342B"/>
    <w:rsid w:val="00B86516"/>
    <w:rsid w:val="00BB273E"/>
    <w:rsid w:val="00BD735D"/>
    <w:rsid w:val="00C03729"/>
    <w:rsid w:val="00C04033"/>
    <w:rsid w:val="00C073F7"/>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1047"/>
    <w:rsid w:val="00E726F0"/>
    <w:rsid w:val="00EA2B92"/>
    <w:rsid w:val="00EC12CE"/>
    <w:rsid w:val="00ED598E"/>
    <w:rsid w:val="00ED7FEB"/>
    <w:rsid w:val="00EE25F3"/>
    <w:rsid w:val="00F21A9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9B9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36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7568">
      <w:bodyDiv w:val="1"/>
      <w:marLeft w:val="0"/>
      <w:marRight w:val="0"/>
      <w:marTop w:val="0"/>
      <w:marBottom w:val="0"/>
      <w:divBdr>
        <w:top w:val="none" w:sz="0" w:space="0" w:color="auto"/>
        <w:left w:val="none" w:sz="0" w:space="0" w:color="auto"/>
        <w:bottom w:val="none" w:sz="0" w:space="0" w:color="auto"/>
        <w:right w:val="none" w:sz="0" w:space="0" w:color="auto"/>
      </w:divBdr>
    </w:div>
    <w:div w:id="481429776">
      <w:bodyDiv w:val="1"/>
      <w:marLeft w:val="0"/>
      <w:marRight w:val="0"/>
      <w:marTop w:val="0"/>
      <w:marBottom w:val="0"/>
      <w:divBdr>
        <w:top w:val="none" w:sz="0" w:space="0" w:color="auto"/>
        <w:left w:val="none" w:sz="0" w:space="0" w:color="auto"/>
        <w:bottom w:val="none" w:sz="0" w:space="0" w:color="auto"/>
        <w:right w:val="none" w:sz="0" w:space="0" w:color="auto"/>
      </w:divBdr>
    </w:div>
    <w:div w:id="1138646371">
      <w:bodyDiv w:val="1"/>
      <w:marLeft w:val="0"/>
      <w:marRight w:val="0"/>
      <w:marTop w:val="0"/>
      <w:marBottom w:val="0"/>
      <w:divBdr>
        <w:top w:val="none" w:sz="0" w:space="0" w:color="auto"/>
        <w:left w:val="none" w:sz="0" w:space="0" w:color="auto"/>
        <w:bottom w:val="none" w:sz="0" w:space="0" w:color="auto"/>
        <w:right w:val="none" w:sz="0" w:space="0" w:color="auto"/>
      </w:divBdr>
    </w:div>
    <w:div w:id="16706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heonixdev.github.io/"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linkedin.com/in/sabarinath-m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bari.nair.93@gmail.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ar\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BC6304B3C4F36A57B313AC717EC53"/>
        <w:category>
          <w:name w:val="General"/>
          <w:gallery w:val="placeholder"/>
        </w:category>
        <w:types>
          <w:type w:val="bbPlcHdr"/>
        </w:types>
        <w:behaviors>
          <w:behavior w:val="content"/>
        </w:behaviors>
        <w:guid w:val="{0B4C9DA9-D6D0-4E22-95A0-A705661F5989}"/>
      </w:docPartPr>
      <w:docPartBody>
        <w:p w:rsidR="00000000" w:rsidRDefault="00000000">
          <w:pPr>
            <w:pStyle w:val="33ABC6304B3C4F36A57B313AC717EC53"/>
          </w:pPr>
          <w:r>
            <w:t>Objective</w:t>
          </w:r>
        </w:p>
      </w:docPartBody>
    </w:docPart>
    <w:docPart>
      <w:docPartPr>
        <w:name w:val="72B980AE412F44F5B04EB97569BFFF4F"/>
        <w:category>
          <w:name w:val="General"/>
          <w:gallery w:val="placeholder"/>
        </w:category>
        <w:types>
          <w:type w:val="bbPlcHdr"/>
        </w:types>
        <w:behaviors>
          <w:behavior w:val="content"/>
        </w:behaviors>
        <w:guid w:val="{43D0BB07-F464-4C26-B97F-06BFF962B196}"/>
      </w:docPartPr>
      <w:docPartBody>
        <w:p w:rsidR="00000000" w:rsidRDefault="00000000">
          <w:pPr>
            <w:pStyle w:val="72B980AE412F44F5B04EB97569BFFF4F"/>
          </w:pPr>
          <w:r>
            <w:t>Experience</w:t>
          </w:r>
        </w:p>
      </w:docPartBody>
    </w:docPart>
    <w:docPart>
      <w:docPartPr>
        <w:name w:val="57215CD4EA734A568F17438EE80E9F59"/>
        <w:category>
          <w:name w:val="General"/>
          <w:gallery w:val="placeholder"/>
        </w:category>
        <w:types>
          <w:type w:val="bbPlcHdr"/>
        </w:types>
        <w:behaviors>
          <w:behavior w:val="content"/>
        </w:behaviors>
        <w:guid w:val="{9EFC2CFC-A735-43AF-B789-799B9EA99D8E}"/>
      </w:docPartPr>
      <w:docPartBody>
        <w:p w:rsidR="00000000" w:rsidRDefault="00063CA7" w:rsidP="00063CA7">
          <w:pPr>
            <w:pStyle w:val="57215CD4EA734A568F17438EE80E9F59"/>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A7"/>
    <w:rsid w:val="00063CA7"/>
    <w:rsid w:val="008F3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7FB1C3EB04F19B1F485A91A667F5D">
    <w:name w:val="62F7FB1C3EB04F19B1F485A91A667F5D"/>
  </w:style>
  <w:style w:type="paragraph" w:customStyle="1" w:styleId="B40A8340BEFF43F8AE2F11EB5EE622A5">
    <w:name w:val="B40A8340BEFF43F8AE2F11EB5EE622A5"/>
  </w:style>
  <w:style w:type="paragraph" w:customStyle="1" w:styleId="57D74B748F434C25BF1B3486DC05282F">
    <w:name w:val="57D74B748F434C25BF1B3486DC05282F"/>
  </w:style>
  <w:style w:type="paragraph" w:customStyle="1" w:styleId="DF8E3766CADD412E8B5332DDF19E476F">
    <w:name w:val="DF8E3766CADD412E8B5332DDF19E476F"/>
  </w:style>
  <w:style w:type="paragraph" w:customStyle="1" w:styleId="93022362E9EE4AA5A95D369EBFCB906E">
    <w:name w:val="93022362E9EE4AA5A95D369EBFCB906E"/>
  </w:style>
  <w:style w:type="paragraph" w:customStyle="1" w:styleId="33ABC6304B3C4F36A57B313AC717EC53">
    <w:name w:val="33ABC6304B3C4F36A57B313AC717EC53"/>
  </w:style>
  <w:style w:type="paragraph" w:customStyle="1" w:styleId="6D66F24294C74C65877DBC9BC6502A38">
    <w:name w:val="6D66F24294C74C65877DBC9BC6502A38"/>
  </w:style>
  <w:style w:type="paragraph" w:customStyle="1" w:styleId="72B980AE412F44F5B04EB97569BFFF4F">
    <w:name w:val="72B980AE412F44F5B04EB97569BFFF4F"/>
  </w:style>
  <w:style w:type="paragraph" w:customStyle="1" w:styleId="770B065BDF4248269E26A5D31316E6F2">
    <w:name w:val="770B065BDF4248269E26A5D31316E6F2"/>
  </w:style>
  <w:style w:type="paragraph" w:customStyle="1" w:styleId="18E1E53C71634EFB97805266490C24CC">
    <w:name w:val="18E1E53C71634EFB97805266490C24CC"/>
  </w:style>
  <w:style w:type="paragraph" w:customStyle="1" w:styleId="5A9235481B7C4597BCB71F7CF905DBFB">
    <w:name w:val="5A9235481B7C4597BCB71F7CF905DBFB"/>
  </w:style>
  <w:style w:type="paragraph" w:customStyle="1" w:styleId="118C8BAA561C42E281FC2709D85693FC">
    <w:name w:val="118C8BAA561C42E281FC2709D85693FC"/>
  </w:style>
  <w:style w:type="paragraph" w:customStyle="1" w:styleId="6320850105F6452DA37DE9A1806A1A72">
    <w:name w:val="6320850105F6452DA37DE9A1806A1A72"/>
  </w:style>
  <w:style w:type="paragraph" w:customStyle="1" w:styleId="5D4ADFA663A844BABD45B13B4FBBCE7B">
    <w:name w:val="5D4ADFA663A844BABD45B13B4FBBCE7B"/>
  </w:style>
  <w:style w:type="paragraph" w:customStyle="1" w:styleId="2307E94D0EC24740871CA4F0711DDD2C">
    <w:name w:val="2307E94D0EC24740871CA4F0711DDD2C"/>
  </w:style>
  <w:style w:type="paragraph" w:customStyle="1" w:styleId="19468280D006496DB2AABF1250DF745E">
    <w:name w:val="19468280D006496DB2AABF1250DF745E"/>
  </w:style>
  <w:style w:type="paragraph" w:customStyle="1" w:styleId="7A43C11BA1E5468C867DEF52B25AD4DE">
    <w:name w:val="7A43C11BA1E5468C867DEF52B25AD4DE"/>
  </w:style>
  <w:style w:type="paragraph" w:customStyle="1" w:styleId="491E15299E4C4277AA209D7590DAD7E3">
    <w:name w:val="491E15299E4C4277AA209D7590DAD7E3"/>
  </w:style>
  <w:style w:type="paragraph" w:customStyle="1" w:styleId="E5B1F0948F234E06BCC5DDD48054681E">
    <w:name w:val="E5B1F0948F234E06BCC5DDD48054681E"/>
  </w:style>
  <w:style w:type="paragraph" w:customStyle="1" w:styleId="866C16081C254E918954017E6E2C7DF0">
    <w:name w:val="866C16081C254E918954017E6E2C7DF0"/>
  </w:style>
  <w:style w:type="paragraph" w:customStyle="1" w:styleId="7E61FFCEF80046A2A787F9AC260602E2">
    <w:name w:val="7E61FFCEF80046A2A787F9AC260602E2"/>
  </w:style>
  <w:style w:type="paragraph" w:customStyle="1" w:styleId="8613D1600AAF4715AC009B50C123E295">
    <w:name w:val="8613D1600AAF4715AC009B50C123E295"/>
  </w:style>
  <w:style w:type="paragraph" w:customStyle="1" w:styleId="C733F92086EE4AFE953FBDAB5AB685F8">
    <w:name w:val="C733F92086EE4AFE953FBDAB5AB685F8"/>
  </w:style>
  <w:style w:type="paragraph" w:customStyle="1" w:styleId="C6D879D9A8FA43C3B1466A9AA5AED2D1">
    <w:name w:val="C6D879D9A8FA43C3B1466A9AA5AED2D1"/>
  </w:style>
  <w:style w:type="paragraph" w:customStyle="1" w:styleId="64300FF9208A41A5971C2634FE76D6F2">
    <w:name w:val="64300FF9208A41A5971C2634FE76D6F2"/>
  </w:style>
  <w:style w:type="paragraph" w:customStyle="1" w:styleId="B3599675165A419EA7C0066474433E97">
    <w:name w:val="B3599675165A419EA7C0066474433E97"/>
  </w:style>
  <w:style w:type="paragraph" w:customStyle="1" w:styleId="708D89A3D8A24A20BBBD15FB763BC4DC">
    <w:name w:val="708D89A3D8A24A20BBBD15FB763BC4DC"/>
  </w:style>
  <w:style w:type="paragraph" w:customStyle="1" w:styleId="7AFB019524B4448891A9DD4B4A66E136">
    <w:name w:val="7AFB019524B4448891A9DD4B4A66E136"/>
  </w:style>
  <w:style w:type="paragraph" w:customStyle="1" w:styleId="EF9C11F6493D45F3929D16EB2E6B7276">
    <w:name w:val="EF9C11F6493D45F3929D16EB2E6B7276"/>
  </w:style>
  <w:style w:type="paragraph" w:customStyle="1" w:styleId="3672CEB214304F44A79A49F5A394E2FB">
    <w:name w:val="3672CEB214304F44A79A49F5A394E2FB"/>
  </w:style>
  <w:style w:type="paragraph" w:customStyle="1" w:styleId="C2E18B930F8F4CA2B8109C070176B3F2">
    <w:name w:val="C2E18B930F8F4CA2B8109C070176B3F2"/>
  </w:style>
  <w:style w:type="paragraph" w:customStyle="1" w:styleId="40FDCFC9461D4F9CBBF1FDE3893AE57D">
    <w:name w:val="40FDCFC9461D4F9CBBF1FDE3893AE57D"/>
  </w:style>
  <w:style w:type="paragraph" w:customStyle="1" w:styleId="0C1055F46EAA4521B2B0DA2E1BE497DF">
    <w:name w:val="0C1055F46EAA4521B2B0DA2E1BE497DF"/>
  </w:style>
  <w:style w:type="paragraph" w:customStyle="1" w:styleId="AE9B320BDC1C43B6AE33EF54F80426ED">
    <w:name w:val="AE9B320BDC1C43B6AE33EF54F80426ED"/>
  </w:style>
  <w:style w:type="paragraph" w:customStyle="1" w:styleId="57215CD4EA734A568F17438EE80E9F59">
    <w:name w:val="57215CD4EA734A568F17438EE80E9F59"/>
    <w:rsid w:val="00063CA7"/>
  </w:style>
  <w:style w:type="paragraph" w:customStyle="1" w:styleId="F9EEAE987EAF47159ED6A9335800FBF7">
    <w:name w:val="F9EEAE987EAF47159ED6A9335800FBF7"/>
    <w:rsid w:val="00063CA7"/>
  </w:style>
  <w:style w:type="paragraph" w:customStyle="1" w:styleId="F4DCA91014224B49BD916547E1A38128">
    <w:name w:val="F4DCA91014224B49BD916547E1A38128"/>
    <w:rsid w:val="00063CA7"/>
  </w:style>
  <w:style w:type="paragraph" w:customStyle="1" w:styleId="856EC8345D7D4680A526AB9D8C12DEB9">
    <w:name w:val="856EC8345D7D4680A526AB9D8C12DEB9"/>
    <w:rsid w:val="00063CA7"/>
  </w:style>
  <w:style w:type="paragraph" w:customStyle="1" w:styleId="E6192C032D624BE88502DED74CFD9C80">
    <w:name w:val="E6192C032D624BE88502DED74CFD9C80"/>
    <w:rsid w:val="00063CA7"/>
  </w:style>
  <w:style w:type="paragraph" w:customStyle="1" w:styleId="B31DD94D596C46A38E104BC09918AE98">
    <w:name w:val="B31DD94D596C46A38E104BC09918AE98"/>
    <w:rsid w:val="00063CA7"/>
  </w:style>
  <w:style w:type="paragraph" w:customStyle="1" w:styleId="BB7B80D90691447EAEEE3A16C5125312">
    <w:name w:val="BB7B80D90691447EAEEE3A16C5125312"/>
    <w:rsid w:val="00063CA7"/>
  </w:style>
  <w:style w:type="paragraph" w:customStyle="1" w:styleId="8D2AEDA7EA9C440EA741D08B3B6391A8">
    <w:name w:val="8D2AEDA7EA9C440EA741D08B3B6391A8"/>
    <w:rsid w:val="00063CA7"/>
  </w:style>
  <w:style w:type="paragraph" w:customStyle="1" w:styleId="8F5F7D4DA6CB4407A1777B9B9717D743">
    <w:name w:val="8F5F7D4DA6CB4407A1777B9B9717D743"/>
    <w:rsid w:val="00063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3.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2023-08-03T14:57:00Z</dcterms:created>
  <dcterms:modified xsi:type="dcterms:W3CDTF">2023-08-03T17:30:00Z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